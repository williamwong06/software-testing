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09B1" w14:textId="3409B6FC" w:rsidR="00622A26" w:rsidRDefault="00622A26" w:rsidP="0029489F">
      <w:pPr>
        <w:rPr>
          <w:szCs w:val="20"/>
        </w:rPr>
      </w:pPr>
    </w:p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4832C4" w:rsidRPr="00DD46F1" w14:paraId="324FAEC1" w14:textId="77777777" w:rsidTr="004A0F6B">
        <w:tc>
          <w:tcPr>
            <w:tcW w:w="8437" w:type="dxa"/>
          </w:tcPr>
          <w:p w14:paraId="770C6A1C" w14:textId="77777777" w:rsidR="004832C4" w:rsidRPr="00DD46F1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DD46F1" w14:paraId="53930673" w14:textId="77777777" w:rsidTr="004A0F6B">
        <w:tc>
          <w:tcPr>
            <w:tcW w:w="8437" w:type="dxa"/>
          </w:tcPr>
          <w:p w14:paraId="35F0023F" w14:textId="54CFD0B6" w:rsidR="004832C4" w:rsidRPr="00DD46F1" w:rsidRDefault="00EF252D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>William Wong</w:t>
            </w:r>
          </w:p>
        </w:tc>
      </w:tr>
      <w:tr w:rsidR="004832C4" w:rsidRPr="004F4640" w14:paraId="3CE6D7E6" w14:textId="77777777" w:rsidTr="004A0F6B">
        <w:tc>
          <w:tcPr>
            <w:tcW w:w="8437" w:type="dxa"/>
          </w:tcPr>
          <w:p w14:paraId="4A6B4244" w14:textId="2B925E68" w:rsidR="004832C4" w:rsidRPr="004F4640" w:rsidRDefault="009017CF" w:rsidP="0029489F">
            <w:pPr>
              <w:pStyle w:val="kadertitelblad"/>
              <w:framePr w:wrap="auto" w:hAnchor="text" w:xAlign="left" w:yAlign="inline"/>
              <w:suppressOverlap w:val="0"/>
            </w:pPr>
            <w:sdt>
              <w:sdtPr>
                <w:id w:val="257037373"/>
                <w:placeholder>
                  <w:docPart w:val="FB7684C6FADB4F54A0AB67C13A6AE99A"/>
                </w:placeholder>
                <w:dropDownList>
                  <w:listItem w:value="Choose an item."/>
                  <w:listItem w:displayText="Bachelor" w:value="Bachelor"/>
                  <w:listItem w:displayText="Graduaat" w:value="Graduaat"/>
                </w:dropDownList>
              </w:sdtPr>
              <w:sdtEndPr/>
              <w:sdtContent>
                <w:r w:rsidR="00EF252D">
                  <w:t>Bachelor</w:t>
                </w:r>
              </w:sdtContent>
            </w:sdt>
            <w:r w:rsidR="004832C4" w:rsidRPr="004F4640">
              <w:t xml:space="preserve"> </w:t>
            </w:r>
            <w:sdt>
              <w:sdtPr>
                <w:rPr>
                  <w:rStyle w:val="Style4"/>
                </w:rPr>
                <w:alias w:val="Opleiding"/>
                <w:tag w:val="Opleiding"/>
                <w:id w:val="-1337450494"/>
                <w:placeholder>
                  <w:docPart w:val="019E59B7A4FC4810A78A6191A87C2DE7"/>
                </w:placeholder>
                <w:dropDownList>
                  <w:listItem w:value="Choose an item."/>
                  <w:listItem w:displayText="Organisatie en Management" w:value="Organisatie en Management"/>
                  <w:listItem w:displayText="Bedrijfsmanagement" w:value="Bedrijfsmanagement"/>
                  <w:listItem w:displayText="Toegepaste Informatica" w:value="Toegepaste Informatica"/>
                  <w:listItem w:displayText="Marketing- &amp; Communicatiesupport" w:value="Marketing- &amp; Communicatiesupport"/>
                  <w:listItem w:displayText="Programmeren" w:value="Programmeren"/>
                  <w:listItem w:displayText="Systeem- en netwerkbeheer" w:value="Systeem- en netwerkbeheer"/>
                  <w:listItem w:displayText="Accounting Administration" w:value="Accounting Administration"/>
                  <w:listItem w:displayText="Bedrijfsmanagement HAO" w:value="Bedrijfsmanagement HAO"/>
                  <w:listItem w:displayText="Organisatie en Management HAO" w:value="Organisatie en Management HAO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 w:rsidR="00EF252D">
                  <w:rPr>
                    <w:rStyle w:val="Style4"/>
                  </w:rPr>
                  <w:t>Toegepaste Informatica</w:t>
                </w:r>
              </w:sdtContent>
            </w:sdt>
          </w:p>
          <w:sdt>
            <w:sdtPr>
              <w:rPr>
                <w:rStyle w:val="Style4"/>
              </w:rPr>
              <w:alias w:val="Afstudeerrichting"/>
              <w:tag w:val="Afstudeerrichting"/>
              <w:id w:val="1517964606"/>
              <w:placeholder>
                <w:docPart w:val="6AAB3F45A9B84E48AB310951D31D7585"/>
              </w:placeholder>
              <w:showingPlcHdr/>
              <w:dropDownList>
                <w:listItem w:value="Choose an item."/>
                <w:listItem w:displayText="Business &amp; languages" w:value="Business &amp; languages"/>
                <w:listItem w:displayText="Accountancy-Fiscaliteit" w:value="Accountancy-Fiscaliteit"/>
                <w:listItem w:displayText="Financie- en Verzekeringswezen" w:value="Financie- en Verzekeringswezen"/>
                <w:listItem w:displayText="Marketing" w:value="Marketing"/>
                <w:listItem w:displayText="Supply Chain Management" w:value="Supply Chain Management"/>
                <w:listItem w:displayText="Health Care Management" w:value="Health Care Management"/>
                <w:listItem w:displayText="Communicatiesupport" w:value="Communicatiesupport"/>
                <w:listItem w:displayText="Marketingsupport" w:value="Marketingsupport"/>
              </w:dropDownList>
            </w:sdtPr>
            <w:sdtEndPr>
              <w:rPr>
                <w:rStyle w:val="DefaultParagraphFont"/>
                <w:rFonts w:asciiTheme="minorHAnsi" w:hAnsiTheme="minorHAnsi"/>
              </w:rPr>
            </w:sdtEndPr>
            <w:sdtContent>
              <w:p w14:paraId="0FDA1867" w14:textId="3ADDB68B" w:rsidR="004832C4" w:rsidRPr="004F4640" w:rsidRDefault="0029489F" w:rsidP="0029489F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</w:rPr>
                </w:pPr>
                <w:r w:rsidRPr="004F4640">
                  <w:rPr>
                    <w:rStyle w:val="PlaceholderText"/>
                    <w:vanish/>
                  </w:rPr>
                  <w:t>A</w:t>
                </w:r>
                <w:r w:rsidR="004F4640" w:rsidRPr="004F4640">
                  <w:rPr>
                    <w:rStyle w:val="PlaceholderText"/>
                    <w:vanish/>
                  </w:rPr>
                  <w:t>fst</w:t>
                </w:r>
                <w:r>
                  <w:rPr>
                    <w:rStyle w:val="PlaceholderText"/>
                    <w:vanish/>
                  </w:rPr>
                  <w:t>ud</w:t>
                </w:r>
                <w:r w:rsidR="004F4640" w:rsidRPr="004F4640">
                  <w:rPr>
                    <w:rStyle w:val="PlaceholderText"/>
                    <w:vanish/>
                  </w:rPr>
                  <w:t>eerrichting</w:t>
                </w:r>
                <w:r>
                  <w:rPr>
                    <w:rStyle w:val="PlaceholderText"/>
                    <w:vanish/>
                  </w:rPr>
                  <w:t>?</w:t>
                </w:r>
              </w:p>
            </w:sdtContent>
          </w:sdt>
        </w:tc>
      </w:tr>
      <w:tr w:rsidR="004832C4" w:rsidRPr="004F4640" w14:paraId="258BF00D" w14:textId="77777777" w:rsidTr="004A0F6B">
        <w:tc>
          <w:tcPr>
            <w:tcW w:w="8437" w:type="dxa"/>
          </w:tcPr>
          <w:p w14:paraId="7EF55A08" w14:textId="77777777" w:rsidR="004832C4" w:rsidRPr="004F4640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4F4640" w14:paraId="78E05FC3" w14:textId="77777777" w:rsidTr="004A0F6B">
        <w:tc>
          <w:tcPr>
            <w:tcW w:w="8437" w:type="dxa"/>
          </w:tcPr>
          <w:p w14:paraId="0484E20B" w14:textId="77777777" w:rsidR="004832C4" w:rsidRPr="004F4640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4A0F6B" w14:paraId="021D7F83" w14:textId="77777777" w:rsidTr="004A0F6B">
        <w:tc>
          <w:tcPr>
            <w:tcW w:w="8437" w:type="dxa"/>
          </w:tcPr>
          <w:p w14:paraId="52C6BCA4" w14:textId="39D5E5A2" w:rsidR="004832C4" w:rsidRPr="002B3BCA" w:rsidRDefault="00EF252D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Software </w:t>
            </w:r>
            <w:proofErr w:type="spellStart"/>
            <w:r>
              <w:t>Testing</w:t>
            </w:r>
            <w:proofErr w:type="spellEnd"/>
            <w:r w:rsidR="004832C4" w:rsidRPr="002B3BCA">
              <w:t xml:space="preserve"> </w:t>
            </w:r>
          </w:p>
          <w:p w14:paraId="2D3FC2B6" w14:textId="4C927768" w:rsidR="004832C4" w:rsidRPr="004832C4" w:rsidRDefault="00EF252D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Frank </w:t>
            </w:r>
            <w:proofErr w:type="spellStart"/>
            <w:r>
              <w:t>Serneels</w:t>
            </w:r>
            <w:proofErr w:type="spellEnd"/>
            <w:r w:rsidR="004832C4" w:rsidRPr="004832C4">
              <w:t xml:space="preserve"> </w:t>
            </w:r>
          </w:p>
        </w:tc>
      </w:tr>
      <w:tr w:rsidR="004832C4" w:rsidRPr="004A0F6B" w14:paraId="716F4BD5" w14:textId="77777777" w:rsidTr="004A0F6B">
        <w:tc>
          <w:tcPr>
            <w:tcW w:w="8437" w:type="dxa"/>
            <w:tcBorders>
              <w:bottom w:val="single" w:sz="4" w:space="0" w:color="auto"/>
            </w:tcBorders>
          </w:tcPr>
          <w:p w14:paraId="40B16B54" w14:textId="77777777" w:rsidR="004832C4" w:rsidRPr="001D6E99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D42E4" w:rsidRPr="005C5B6F" w14:paraId="543A11E8" w14:textId="77777777" w:rsidTr="004A0F6B">
        <w:tc>
          <w:tcPr>
            <w:tcW w:w="8437" w:type="dxa"/>
            <w:tcBorders>
              <w:top w:val="single" w:sz="4" w:space="0" w:color="auto"/>
            </w:tcBorders>
          </w:tcPr>
          <w:p w14:paraId="55BD24D0" w14:textId="5DEE4792" w:rsidR="005D42E4" w:rsidRPr="001D6E99" w:rsidRDefault="005D42E4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Academiejaar </w:t>
            </w:r>
            <w:r w:rsidR="00601785">
              <w:fldChar w:fldCharType="begin">
                <w:ffData>
                  <w:name w:val="Jaartallen"/>
                  <w:enabled/>
                  <w:calcOnExit w:val="0"/>
                  <w:textInput>
                    <w:default w:val="2021-2022"/>
                  </w:textInput>
                </w:ffData>
              </w:fldChar>
            </w:r>
            <w:bookmarkStart w:id="0" w:name="Jaartallen"/>
            <w:r w:rsidR="00601785">
              <w:instrText xml:space="preserve"> FORMTEXT </w:instrText>
            </w:r>
            <w:r w:rsidR="00601785">
              <w:fldChar w:fldCharType="separate"/>
            </w:r>
            <w:r w:rsidR="00601785">
              <w:rPr>
                <w:noProof/>
              </w:rPr>
              <w:t>2021-2022</w:t>
            </w:r>
            <w:r w:rsidR="00601785">
              <w:fldChar w:fldCharType="end"/>
            </w:r>
            <w:bookmarkEnd w:id="0"/>
          </w:p>
        </w:tc>
      </w:tr>
    </w:tbl>
    <w:tbl>
      <w:tblPr>
        <w:tblStyle w:val="TableGrid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459"/>
        <w:gridCol w:w="8206"/>
      </w:tblGrid>
      <w:tr w:rsidR="004A0F6B" w:rsidRPr="00601785" w14:paraId="3F8B2CAE" w14:textId="77777777" w:rsidTr="004A0F6B">
        <w:sdt>
          <w:sdtPr>
            <w:rPr>
              <w:rStyle w:val="Titel"/>
            </w:rPr>
            <w:alias w:val="Titel"/>
            <w:tag w:val="Titel"/>
            <w:id w:val="1423831304"/>
            <w:placeholder>
              <w:docPart w:val="689791CEDB074574898B52D2D5DD7BA5"/>
            </w:placeholder>
            <w:text/>
          </w:sdtPr>
          <w:sdtEndPr>
            <w:rPr>
              <w:rStyle w:val="DefaultParagraphFont"/>
              <w:b w:val="0"/>
              <w:sz w:val="26"/>
            </w:rPr>
          </w:sdtEndPr>
          <w:sdtContent>
            <w:tc>
              <w:tcPr>
                <w:tcW w:w="866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2CDE306" w14:textId="1593AF6D" w:rsidR="004A0F6B" w:rsidRPr="004A0F6B" w:rsidRDefault="00EF252D" w:rsidP="0029489F">
                <w:pPr>
                  <w:pStyle w:val="kadertitelblad"/>
                  <w:framePr w:wrap="auto" w:hAnchor="text" w:xAlign="left" w:yAlign="inline"/>
                  <w:suppressOverlap w:val="0"/>
                </w:pPr>
                <w:proofErr w:type="spellStart"/>
                <w:r>
                  <w:rPr>
                    <w:rStyle w:val="Titel"/>
                  </w:rPr>
                  <w:t>Udemy</w:t>
                </w:r>
                <w:proofErr w:type="spellEnd"/>
                <w:r>
                  <w:rPr>
                    <w:rStyle w:val="Titel"/>
                  </w:rPr>
                  <w:t xml:space="preserve"> cursus week 2</w:t>
                </w:r>
              </w:p>
            </w:tc>
          </w:sdtContent>
        </w:sdt>
      </w:tr>
      <w:tr w:rsidR="004A0F6B" w:rsidRPr="00EF252D" w14:paraId="35875BE4" w14:textId="77777777" w:rsidTr="004A0F6B">
        <w:trPr>
          <w:gridBefore w:val="1"/>
          <w:wBefore w:w="459" w:type="dxa"/>
        </w:trPr>
        <w:tc>
          <w:tcPr>
            <w:tcW w:w="8206" w:type="dxa"/>
            <w:tcBorders>
              <w:top w:val="nil"/>
              <w:left w:val="nil"/>
              <w:bottom w:val="nil"/>
              <w:right w:val="nil"/>
            </w:tcBorders>
          </w:tcPr>
          <w:p w14:paraId="593DDE56" w14:textId="5BEAE12A" w:rsidR="004A0F6B" w:rsidRPr="00EF252D" w:rsidRDefault="004A0F6B" w:rsidP="001F5879">
            <w:pPr>
              <w:pStyle w:val="ondertitel0"/>
              <w:framePr w:hSpace="0" w:wrap="auto" w:vAnchor="margin" w:xAlign="left" w:yAlign="inline"/>
              <w:suppressOverlap w:val="0"/>
              <w:rPr>
                <w:lang w:val="en-US"/>
              </w:rPr>
            </w:pPr>
          </w:p>
        </w:tc>
      </w:tr>
    </w:tbl>
    <w:p w14:paraId="24DCFAB8" w14:textId="77777777" w:rsidR="001D04BF" w:rsidRPr="00EF252D" w:rsidRDefault="001D04BF" w:rsidP="0029489F">
      <w:pPr>
        <w:pStyle w:val="Title"/>
        <w:framePr w:wrap="around"/>
        <w:rPr>
          <w:lang w:val="en-US"/>
        </w:rPr>
      </w:pPr>
    </w:p>
    <w:p w14:paraId="4C8B23DC" w14:textId="77777777" w:rsidR="001D04BF" w:rsidRPr="00EF252D" w:rsidRDefault="001D04BF" w:rsidP="0029489F">
      <w:pPr>
        <w:rPr>
          <w:lang w:val="en-US"/>
        </w:rPr>
      </w:pPr>
    </w:p>
    <w:p w14:paraId="10EB7F8C" w14:textId="77777777" w:rsidR="001D04BF" w:rsidRPr="00EF252D" w:rsidRDefault="001D04BF" w:rsidP="0029489F">
      <w:pPr>
        <w:rPr>
          <w:lang w:val="en-US"/>
        </w:rPr>
      </w:pPr>
    </w:p>
    <w:p w14:paraId="3588E26B" w14:textId="77777777" w:rsidR="001D04BF" w:rsidRPr="00EF252D" w:rsidRDefault="001D04BF" w:rsidP="0029489F">
      <w:pPr>
        <w:rPr>
          <w:lang w:val="en-US"/>
        </w:rPr>
      </w:pPr>
    </w:p>
    <w:p w14:paraId="5F63046D" w14:textId="77777777" w:rsidR="001D04BF" w:rsidRPr="00EF252D" w:rsidRDefault="001D04BF" w:rsidP="0029489F">
      <w:pPr>
        <w:rPr>
          <w:lang w:val="en-US"/>
        </w:rPr>
      </w:pPr>
    </w:p>
    <w:p w14:paraId="74ADB677" w14:textId="77777777" w:rsidR="001D04BF" w:rsidRPr="00EF252D" w:rsidRDefault="001D04BF" w:rsidP="0029489F">
      <w:pPr>
        <w:rPr>
          <w:lang w:val="en-US"/>
        </w:rPr>
      </w:pPr>
    </w:p>
    <w:p w14:paraId="473DF083" w14:textId="77777777" w:rsidR="001D04BF" w:rsidRPr="00EF252D" w:rsidRDefault="001D04BF" w:rsidP="0029489F">
      <w:pPr>
        <w:rPr>
          <w:lang w:val="en-US"/>
        </w:rPr>
      </w:pPr>
    </w:p>
    <w:p w14:paraId="2E40A00B" w14:textId="77777777" w:rsidR="001D04BF" w:rsidRPr="00EF252D" w:rsidRDefault="001D04BF" w:rsidP="0029489F">
      <w:pPr>
        <w:rPr>
          <w:lang w:val="en-US"/>
        </w:rPr>
      </w:pPr>
    </w:p>
    <w:p w14:paraId="3987F86A" w14:textId="0E53D3F9" w:rsidR="004832C4" w:rsidRPr="00EF252D" w:rsidRDefault="001D04BF" w:rsidP="0029489F">
      <w:pPr>
        <w:rPr>
          <w:lang w:val="en-US"/>
        </w:rPr>
        <w:sectPr w:rsidR="004832C4" w:rsidRPr="00EF252D" w:rsidSect="00745250">
          <w:footerReference w:type="default" r:id="rId11"/>
          <w:headerReference w:type="first" r:id="rId12"/>
          <w:footerReference w:type="first" r:id="rId13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  <w:r w:rsidRPr="00EF252D">
        <w:rPr>
          <w:lang w:val="en-US"/>
        </w:rPr>
        <w:tab/>
      </w:r>
    </w:p>
    <w:p w14:paraId="7DAD7FBB" w14:textId="71474992" w:rsidR="00EF252D" w:rsidRDefault="00EF252D" w:rsidP="00EF252D">
      <w:pPr>
        <w:pStyle w:val="Heading1"/>
      </w:pPr>
      <w:r>
        <w:lastRenderedPageBreak/>
        <w:t xml:space="preserve">Week </w:t>
      </w:r>
      <w:r>
        <w:t>2</w:t>
      </w:r>
      <w:r>
        <w:t xml:space="preserve"> </w:t>
      </w:r>
      <w:proofErr w:type="spellStart"/>
      <w:r>
        <w:t>Udemy</w:t>
      </w:r>
      <w:proofErr w:type="spellEnd"/>
      <w:r>
        <w:t xml:space="preserve"> cursus:</w:t>
      </w:r>
    </w:p>
    <w:p w14:paraId="040A116D" w14:textId="29B53059" w:rsidR="00EF252D" w:rsidRDefault="00EF252D" w:rsidP="00EF252D">
      <w:pPr>
        <w:pStyle w:val="Heading1"/>
      </w:pPr>
      <w:proofErr w:type="spellStart"/>
      <w:r>
        <w:t>Section</w:t>
      </w:r>
      <w:proofErr w:type="spellEnd"/>
      <w:r>
        <w:t xml:space="preserve"> </w:t>
      </w:r>
      <w:r>
        <w:t>1</w:t>
      </w:r>
      <w:r>
        <w:t>:</w:t>
      </w:r>
    </w:p>
    <w:p w14:paraId="38B5A1C5" w14:textId="55FAB44E" w:rsidR="00461EEC" w:rsidRDefault="00EF252D" w:rsidP="00461EEC">
      <w:r w:rsidRPr="00EF252D">
        <w:drawing>
          <wp:inline distT="0" distB="0" distL="0" distR="0" wp14:anchorId="30AE930F" wp14:editId="344C70B4">
            <wp:extent cx="4439270" cy="331516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FEBD" w14:textId="0B1289F0" w:rsidR="00EF252D" w:rsidRDefault="00EF252D" w:rsidP="00461EEC"/>
    <w:p w14:paraId="614263BF" w14:textId="4AF992FE" w:rsidR="004D4999" w:rsidRDefault="004D4999" w:rsidP="00461EEC"/>
    <w:p w14:paraId="6388F6BC" w14:textId="186E69AF" w:rsidR="004D4999" w:rsidRDefault="004D4999" w:rsidP="00461EEC"/>
    <w:p w14:paraId="5ED91AD1" w14:textId="49E69F43" w:rsidR="004D4999" w:rsidRDefault="004D4999" w:rsidP="00461EEC"/>
    <w:p w14:paraId="2F78B74A" w14:textId="451C6594" w:rsidR="004D4999" w:rsidRDefault="004D4999" w:rsidP="00461EEC"/>
    <w:p w14:paraId="6D71B47B" w14:textId="3E25CB18" w:rsidR="004D4999" w:rsidRDefault="004D4999" w:rsidP="00461EEC"/>
    <w:p w14:paraId="4AED2DA9" w14:textId="07FD935A" w:rsidR="004D4999" w:rsidRDefault="004D4999" w:rsidP="00461EEC"/>
    <w:p w14:paraId="260A86D7" w14:textId="7CE3A0D9" w:rsidR="004D4999" w:rsidRDefault="004D4999" w:rsidP="00461EEC"/>
    <w:p w14:paraId="439E8E42" w14:textId="34C44355" w:rsidR="004D4999" w:rsidRDefault="004D4999" w:rsidP="00461EEC"/>
    <w:p w14:paraId="6857E70C" w14:textId="0F47A907" w:rsidR="004D4999" w:rsidRDefault="004D4999" w:rsidP="00461EEC"/>
    <w:p w14:paraId="4B2C3A13" w14:textId="7ABCBE25" w:rsidR="004D4999" w:rsidRDefault="004D4999" w:rsidP="00461EEC"/>
    <w:p w14:paraId="35D78A14" w14:textId="28D8E5D4" w:rsidR="004D4999" w:rsidRDefault="004D4999" w:rsidP="00461EEC"/>
    <w:p w14:paraId="23F5B136" w14:textId="239C2B20" w:rsidR="004D4999" w:rsidRDefault="004D4999" w:rsidP="00461EEC"/>
    <w:p w14:paraId="392F418B" w14:textId="64F23FF2" w:rsidR="004D4999" w:rsidRDefault="004D4999" w:rsidP="00461EEC"/>
    <w:p w14:paraId="3C8C0792" w14:textId="630B5204" w:rsidR="004D4999" w:rsidRDefault="004D4999" w:rsidP="00461EEC"/>
    <w:p w14:paraId="44564576" w14:textId="3CB389D2" w:rsidR="004D4999" w:rsidRDefault="004D4999" w:rsidP="00461EEC"/>
    <w:p w14:paraId="4EBB21D8" w14:textId="7C0E2C2A" w:rsidR="004D4999" w:rsidRDefault="004D4999" w:rsidP="00461EEC"/>
    <w:p w14:paraId="46C13926" w14:textId="7DBA443D" w:rsidR="004D4999" w:rsidRDefault="004D4999" w:rsidP="00461EEC"/>
    <w:p w14:paraId="6A950336" w14:textId="77777777" w:rsidR="004D4999" w:rsidRDefault="004D4999" w:rsidP="00461EEC"/>
    <w:p w14:paraId="1F2787B7" w14:textId="4DF7A8C3" w:rsidR="004D4999" w:rsidRDefault="00EF252D" w:rsidP="004D4999">
      <w:pPr>
        <w:pStyle w:val="Heading1"/>
      </w:pPr>
      <w:proofErr w:type="spellStart"/>
      <w:r>
        <w:lastRenderedPageBreak/>
        <w:t>Section</w:t>
      </w:r>
      <w:proofErr w:type="spellEnd"/>
      <w:r>
        <w:t xml:space="preserve"> </w:t>
      </w:r>
      <w:r>
        <w:t>2</w:t>
      </w:r>
      <w:r>
        <w:t>:</w:t>
      </w:r>
    </w:p>
    <w:p w14:paraId="31122219" w14:textId="1FB2EA15" w:rsidR="004D4999" w:rsidRPr="004D4999" w:rsidRDefault="004D4999" w:rsidP="004D4999">
      <w:r>
        <w:t xml:space="preserve">Ik heb besloten om de oefeningen niet te maken in de </w:t>
      </w:r>
      <w:proofErr w:type="spellStart"/>
      <w:r>
        <w:t>udemy</w:t>
      </w:r>
      <w:proofErr w:type="spellEnd"/>
      <w:r>
        <w:t xml:space="preserve"> cursus, maar ik pas de leerstof toe in een eigen project.</w:t>
      </w:r>
    </w:p>
    <w:p w14:paraId="17A660B0" w14:textId="28C5E1C3" w:rsidR="00EF252D" w:rsidRPr="00EF252D" w:rsidRDefault="004D4999" w:rsidP="00EF252D">
      <w:r w:rsidRPr="004D4999">
        <w:drawing>
          <wp:inline distT="0" distB="0" distL="0" distR="0" wp14:anchorId="4A72BD19" wp14:editId="2ECD37F5">
            <wp:extent cx="4448796" cy="4982270"/>
            <wp:effectExtent l="0" t="0" r="9525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52D" w:rsidRPr="00EF252D" w:rsidSect="00745250">
      <w:headerReference w:type="first" r:id="rId16"/>
      <w:footerReference w:type="first" r:id="rId17"/>
      <w:pgSz w:w="11907" w:h="16840" w:code="9"/>
      <w:pgMar w:top="1418" w:right="1134" w:bottom="1134" w:left="1701" w:header="567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FF23" w14:textId="77777777" w:rsidR="009017CF" w:rsidRDefault="009017CF" w:rsidP="0029489F">
      <w:r>
        <w:separator/>
      </w:r>
    </w:p>
  </w:endnote>
  <w:endnote w:type="continuationSeparator" w:id="0">
    <w:p w14:paraId="3136A6F8" w14:textId="77777777" w:rsidR="009017CF" w:rsidRDefault="009017CF" w:rsidP="002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9F3C" w14:textId="6FE5FA68" w:rsidR="00DD46F1" w:rsidRPr="00F84065" w:rsidRDefault="00745250" w:rsidP="0029489F">
    <w:pPr>
      <w:pStyle w:val="Footer"/>
    </w:pPr>
    <w:r>
      <w:tab/>
    </w:r>
    <w:r>
      <w:tab/>
    </w:r>
    <w:r w:rsidR="00DD46F1" w:rsidRPr="00FD73FD">
      <w:fldChar w:fldCharType="begin"/>
    </w:r>
    <w:r w:rsidR="00DD46F1" w:rsidRPr="00FD73FD">
      <w:instrText xml:space="preserve"> PAGE   \* MERGEFORMAT </w:instrText>
    </w:r>
    <w:r w:rsidR="00DD46F1" w:rsidRPr="00FD73FD">
      <w:fldChar w:fldCharType="separate"/>
    </w:r>
    <w:r w:rsidR="00501068">
      <w:rPr>
        <w:noProof/>
      </w:rPr>
      <w:t>2</w:t>
    </w:r>
    <w:r w:rsidR="00DD46F1" w:rsidRPr="00FD73F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BF92" w14:textId="77777777" w:rsidR="00DD46F1" w:rsidRPr="00727CB8" w:rsidRDefault="00011553" w:rsidP="0029489F">
    <w:pPr>
      <w:pStyle w:val="Footer"/>
      <w:rPr>
        <w:rFonts w:ascii="Syntax Com" w:hAnsi="Syntax Com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6E2F229" wp14:editId="0B70E285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710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1C2F7" w14:textId="62C5FBDD" w:rsidR="00745250" w:rsidRDefault="007452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7944" w14:textId="77777777" w:rsidR="009017CF" w:rsidRDefault="009017CF" w:rsidP="0029489F">
      <w:r>
        <w:separator/>
      </w:r>
    </w:p>
  </w:footnote>
  <w:footnote w:type="continuationSeparator" w:id="0">
    <w:p w14:paraId="51F1FD6A" w14:textId="77777777" w:rsidR="009017CF" w:rsidRDefault="009017CF" w:rsidP="00294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69CA" w14:textId="77777777" w:rsidR="00DD46F1" w:rsidRPr="003104E6" w:rsidRDefault="005019F0" w:rsidP="0029489F">
    <w:pPr>
      <w:pStyle w:val="Header"/>
    </w:pPr>
    <w:r w:rsidRPr="005019F0">
      <w:rPr>
        <w:noProof/>
      </w:rPr>
      <w:drawing>
        <wp:inline distT="0" distB="0" distL="0" distR="0" wp14:anchorId="0C74DCFA" wp14:editId="7A4E20B5">
          <wp:extent cx="2292350" cy="1194050"/>
          <wp:effectExtent l="0" t="0" r="0" b="6350"/>
          <wp:docPr id="9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ESBE~1.RAU\AppData\Local\Temp\odisee_2019_nachtblauw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13" cy="1210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F39D" w14:textId="77777777" w:rsidR="00DD46F1" w:rsidRPr="003104E6" w:rsidRDefault="00DD46F1" w:rsidP="002948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BC96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F06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FA97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3C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D0A1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80C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D282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22AD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286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58C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25"/>
    <w:multiLevelType w:val="hybridMultilevel"/>
    <w:tmpl w:val="9D2E9F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798"/>
    <w:multiLevelType w:val="hybridMultilevel"/>
    <w:tmpl w:val="BBB0BE5E"/>
    <w:lvl w:ilvl="0" w:tplc="98F8CB76">
      <w:start w:val="1"/>
      <w:numFmt w:val="decimal"/>
      <w:pStyle w:val="ListParagraph"/>
      <w:lvlText w:val="%1"/>
      <w:lvlJc w:val="left"/>
      <w:pPr>
        <w:ind w:left="284" w:hanging="284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37315"/>
    <w:multiLevelType w:val="hybridMultilevel"/>
    <w:tmpl w:val="A942D1DA"/>
    <w:lvl w:ilvl="0" w:tplc="51B031F8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03829"/>
    <w:multiLevelType w:val="hybridMultilevel"/>
    <w:tmpl w:val="678CC0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evenAndOddHeaders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B2"/>
    <w:rsid w:val="00011553"/>
    <w:rsid w:val="00011FD5"/>
    <w:rsid w:val="000153ED"/>
    <w:rsid w:val="000200F8"/>
    <w:rsid w:val="0004405A"/>
    <w:rsid w:val="00053FC9"/>
    <w:rsid w:val="00055005"/>
    <w:rsid w:val="0006445D"/>
    <w:rsid w:val="0007331E"/>
    <w:rsid w:val="0008050A"/>
    <w:rsid w:val="000B25E7"/>
    <w:rsid w:val="000D3814"/>
    <w:rsid w:val="000F062E"/>
    <w:rsid w:val="000F2B78"/>
    <w:rsid w:val="00101BD8"/>
    <w:rsid w:val="00115DDD"/>
    <w:rsid w:val="00136B7F"/>
    <w:rsid w:val="00156AE6"/>
    <w:rsid w:val="00171F95"/>
    <w:rsid w:val="00183A6D"/>
    <w:rsid w:val="001866BB"/>
    <w:rsid w:val="001D04BF"/>
    <w:rsid w:val="001D6E99"/>
    <w:rsid w:val="001E0AFE"/>
    <w:rsid w:val="001E6E72"/>
    <w:rsid w:val="001F0831"/>
    <w:rsid w:val="001F2367"/>
    <w:rsid w:val="001F5879"/>
    <w:rsid w:val="002070D0"/>
    <w:rsid w:val="00211618"/>
    <w:rsid w:val="00227DEF"/>
    <w:rsid w:val="00232CBD"/>
    <w:rsid w:val="00240830"/>
    <w:rsid w:val="002709B4"/>
    <w:rsid w:val="002726EF"/>
    <w:rsid w:val="002750DE"/>
    <w:rsid w:val="0027732D"/>
    <w:rsid w:val="002919A8"/>
    <w:rsid w:val="0029489F"/>
    <w:rsid w:val="002B3BCA"/>
    <w:rsid w:val="002D606A"/>
    <w:rsid w:val="003104E6"/>
    <w:rsid w:val="00311016"/>
    <w:rsid w:val="00336020"/>
    <w:rsid w:val="003612EE"/>
    <w:rsid w:val="003742BE"/>
    <w:rsid w:val="0037469D"/>
    <w:rsid w:val="00396207"/>
    <w:rsid w:val="003C3395"/>
    <w:rsid w:val="003D5BE7"/>
    <w:rsid w:val="003F007D"/>
    <w:rsid w:val="003F58C4"/>
    <w:rsid w:val="004157E1"/>
    <w:rsid w:val="0042503D"/>
    <w:rsid w:val="00437620"/>
    <w:rsid w:val="00445D98"/>
    <w:rsid w:val="00461EEC"/>
    <w:rsid w:val="00474316"/>
    <w:rsid w:val="004832C4"/>
    <w:rsid w:val="004852C1"/>
    <w:rsid w:val="0048668A"/>
    <w:rsid w:val="004906BE"/>
    <w:rsid w:val="00491689"/>
    <w:rsid w:val="004927F1"/>
    <w:rsid w:val="004955DD"/>
    <w:rsid w:val="00495F2C"/>
    <w:rsid w:val="0049629D"/>
    <w:rsid w:val="004A0F6B"/>
    <w:rsid w:val="004B41F0"/>
    <w:rsid w:val="004D4999"/>
    <w:rsid w:val="004E2E53"/>
    <w:rsid w:val="004E776A"/>
    <w:rsid w:val="004E7E53"/>
    <w:rsid w:val="004F4640"/>
    <w:rsid w:val="00501068"/>
    <w:rsid w:val="005019F0"/>
    <w:rsid w:val="00506A5D"/>
    <w:rsid w:val="0051664E"/>
    <w:rsid w:val="005303FA"/>
    <w:rsid w:val="00535BF7"/>
    <w:rsid w:val="0057328F"/>
    <w:rsid w:val="00585F4A"/>
    <w:rsid w:val="005A5F75"/>
    <w:rsid w:val="005B02FF"/>
    <w:rsid w:val="005C5B6F"/>
    <w:rsid w:val="005D2A76"/>
    <w:rsid w:val="005D42E4"/>
    <w:rsid w:val="005E34C6"/>
    <w:rsid w:val="005F7EAE"/>
    <w:rsid w:val="006001EB"/>
    <w:rsid w:val="00601785"/>
    <w:rsid w:val="00622A26"/>
    <w:rsid w:val="00626E96"/>
    <w:rsid w:val="00642514"/>
    <w:rsid w:val="00645BAD"/>
    <w:rsid w:val="00652E82"/>
    <w:rsid w:val="00654E69"/>
    <w:rsid w:val="00671878"/>
    <w:rsid w:val="006C41B0"/>
    <w:rsid w:val="006C6306"/>
    <w:rsid w:val="006D2707"/>
    <w:rsid w:val="006E36F1"/>
    <w:rsid w:val="006E6935"/>
    <w:rsid w:val="00727CB8"/>
    <w:rsid w:val="00745250"/>
    <w:rsid w:val="0074703C"/>
    <w:rsid w:val="0075248D"/>
    <w:rsid w:val="00767936"/>
    <w:rsid w:val="00771271"/>
    <w:rsid w:val="007713B2"/>
    <w:rsid w:val="007767C4"/>
    <w:rsid w:val="00780E68"/>
    <w:rsid w:val="00784B3C"/>
    <w:rsid w:val="0079101F"/>
    <w:rsid w:val="00792D70"/>
    <w:rsid w:val="007A35C1"/>
    <w:rsid w:val="007D7DD2"/>
    <w:rsid w:val="007E550F"/>
    <w:rsid w:val="007F7510"/>
    <w:rsid w:val="00803BC1"/>
    <w:rsid w:val="00815B67"/>
    <w:rsid w:val="00836305"/>
    <w:rsid w:val="00840454"/>
    <w:rsid w:val="008629E0"/>
    <w:rsid w:val="008652DA"/>
    <w:rsid w:val="00892146"/>
    <w:rsid w:val="008C78F4"/>
    <w:rsid w:val="008D262F"/>
    <w:rsid w:val="008E3E28"/>
    <w:rsid w:val="008E4FA2"/>
    <w:rsid w:val="008F13A0"/>
    <w:rsid w:val="009017CF"/>
    <w:rsid w:val="00906A57"/>
    <w:rsid w:val="00933149"/>
    <w:rsid w:val="00955061"/>
    <w:rsid w:val="00955A62"/>
    <w:rsid w:val="0097155D"/>
    <w:rsid w:val="00984A47"/>
    <w:rsid w:val="009C0DAE"/>
    <w:rsid w:val="009F1913"/>
    <w:rsid w:val="009F5679"/>
    <w:rsid w:val="00A16EA3"/>
    <w:rsid w:val="00A1770C"/>
    <w:rsid w:val="00A32584"/>
    <w:rsid w:val="00A36985"/>
    <w:rsid w:val="00A45ADF"/>
    <w:rsid w:val="00A540D3"/>
    <w:rsid w:val="00A61137"/>
    <w:rsid w:val="00A8471B"/>
    <w:rsid w:val="00A92CFF"/>
    <w:rsid w:val="00AB1E9C"/>
    <w:rsid w:val="00AC7442"/>
    <w:rsid w:val="00AD2592"/>
    <w:rsid w:val="00AD7C26"/>
    <w:rsid w:val="00AE3CBD"/>
    <w:rsid w:val="00B000F4"/>
    <w:rsid w:val="00B10FAA"/>
    <w:rsid w:val="00B15C30"/>
    <w:rsid w:val="00B36F96"/>
    <w:rsid w:val="00B5382C"/>
    <w:rsid w:val="00B56D6E"/>
    <w:rsid w:val="00B857AB"/>
    <w:rsid w:val="00BA29B8"/>
    <w:rsid w:val="00BB566B"/>
    <w:rsid w:val="00BC166F"/>
    <w:rsid w:val="00BC316E"/>
    <w:rsid w:val="00BD4706"/>
    <w:rsid w:val="00BD52AF"/>
    <w:rsid w:val="00C060C3"/>
    <w:rsid w:val="00C150B6"/>
    <w:rsid w:val="00C22ED8"/>
    <w:rsid w:val="00C466AF"/>
    <w:rsid w:val="00C5275B"/>
    <w:rsid w:val="00C577CD"/>
    <w:rsid w:val="00C77F10"/>
    <w:rsid w:val="00C84BB4"/>
    <w:rsid w:val="00C93E51"/>
    <w:rsid w:val="00C94641"/>
    <w:rsid w:val="00CD133F"/>
    <w:rsid w:val="00CD136E"/>
    <w:rsid w:val="00CD1B69"/>
    <w:rsid w:val="00CD1D6D"/>
    <w:rsid w:val="00CE27FA"/>
    <w:rsid w:val="00CE566B"/>
    <w:rsid w:val="00CF6245"/>
    <w:rsid w:val="00D02827"/>
    <w:rsid w:val="00D2591C"/>
    <w:rsid w:val="00D377ED"/>
    <w:rsid w:val="00D96D1E"/>
    <w:rsid w:val="00D97C52"/>
    <w:rsid w:val="00DA632A"/>
    <w:rsid w:val="00DA639E"/>
    <w:rsid w:val="00DB36EA"/>
    <w:rsid w:val="00DC19FC"/>
    <w:rsid w:val="00DC7B39"/>
    <w:rsid w:val="00DD46F1"/>
    <w:rsid w:val="00E010A7"/>
    <w:rsid w:val="00E12620"/>
    <w:rsid w:val="00E149F1"/>
    <w:rsid w:val="00E22781"/>
    <w:rsid w:val="00E25C85"/>
    <w:rsid w:val="00E35EBB"/>
    <w:rsid w:val="00E443D1"/>
    <w:rsid w:val="00E53712"/>
    <w:rsid w:val="00E56886"/>
    <w:rsid w:val="00E622A3"/>
    <w:rsid w:val="00E85168"/>
    <w:rsid w:val="00EA39F2"/>
    <w:rsid w:val="00EA520D"/>
    <w:rsid w:val="00EA7E66"/>
    <w:rsid w:val="00EB1522"/>
    <w:rsid w:val="00EB312C"/>
    <w:rsid w:val="00EB5991"/>
    <w:rsid w:val="00EC3C6D"/>
    <w:rsid w:val="00EF252D"/>
    <w:rsid w:val="00F0713A"/>
    <w:rsid w:val="00F1068D"/>
    <w:rsid w:val="00F2002B"/>
    <w:rsid w:val="00F2384C"/>
    <w:rsid w:val="00F25E58"/>
    <w:rsid w:val="00F31138"/>
    <w:rsid w:val="00F363A4"/>
    <w:rsid w:val="00F706E5"/>
    <w:rsid w:val="00F84065"/>
    <w:rsid w:val="00FB5341"/>
    <w:rsid w:val="00FD73FD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D6AFD"/>
  <w15:docId w15:val="{E21D1DBA-9DBF-4948-9F9A-DC5CD13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qFormat="1"/>
    <w:lsdException w:name="Emphasis" w:semiHidden="1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E53712"/>
    <w:pPr>
      <w:spacing w:before="120" w:after="120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1F5879"/>
    <w:pPr>
      <w:keepNext/>
      <w:spacing w:before="0" w:after="240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1F5879"/>
    <w:pPr>
      <w:keepNext/>
      <w:spacing w:before="240"/>
      <w:outlineLvl w:val="1"/>
    </w:pPr>
    <w:rPr>
      <w:rFonts w:eastAsiaTheme="majorEastAsia" w:cstheme="majorBidi"/>
      <w:b/>
      <w:bCs/>
      <w:iCs/>
    </w:rPr>
  </w:style>
  <w:style w:type="paragraph" w:styleId="Heading3">
    <w:name w:val="heading 3"/>
    <w:basedOn w:val="Normal"/>
    <w:next w:val="Normal"/>
    <w:link w:val="Heading3Char"/>
    <w:uiPriority w:val="3"/>
    <w:qFormat/>
    <w:rsid w:val="001F5879"/>
    <w:pPr>
      <w:keepNext/>
      <w:keepLines/>
      <w:spacing w:before="40"/>
      <w:outlineLvl w:val="2"/>
    </w:pPr>
    <w:rPr>
      <w:rFonts w:eastAsiaTheme="majorEastAsia" w:cstheme="majorBidi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6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4"/>
    <w:rsid w:val="003746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469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050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2"/>
    <w:rsid w:val="00F84065"/>
  </w:style>
  <w:style w:type="character" w:customStyle="1" w:styleId="HeaderChar">
    <w:name w:val="Header Char"/>
    <w:link w:val="Header"/>
    <w:uiPriority w:val="4"/>
    <w:rsid w:val="001F5879"/>
    <w:rPr>
      <w:rFonts w:asciiTheme="minorHAnsi" w:hAnsiTheme="minorHAnsi"/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727CB8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F5879"/>
    <w:pPr>
      <w:framePr w:wrap="around" w:vAnchor="page" w:hAnchor="margin" w:xAlign="right" w:y="6805"/>
      <w:tabs>
        <w:tab w:val="left" w:pos="8896"/>
      </w:tabs>
      <w:jc w:val="right"/>
    </w:pPr>
    <w:rPr>
      <w:b/>
      <w:sz w:val="56"/>
      <w:szCs w:val="56"/>
    </w:rPr>
  </w:style>
  <w:style w:type="character" w:customStyle="1" w:styleId="TitleChar">
    <w:name w:val="Title Char"/>
    <w:link w:val="Title"/>
    <w:uiPriority w:val="10"/>
    <w:semiHidden/>
    <w:rsid w:val="001F5879"/>
    <w:rPr>
      <w:rFonts w:asciiTheme="minorHAnsi" w:hAnsiTheme="minorHAnsi"/>
      <w:b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F062E"/>
    <w:pPr>
      <w:framePr w:wrap="around" w:vAnchor="page" w:hAnchor="margin" w:xAlign="right" w:y="6805"/>
      <w:tabs>
        <w:tab w:val="left" w:pos="9072"/>
      </w:tabs>
      <w:jc w:val="right"/>
    </w:pPr>
    <w:rPr>
      <w:b/>
      <w:sz w:val="32"/>
      <w:szCs w:val="28"/>
    </w:rPr>
  </w:style>
  <w:style w:type="character" w:customStyle="1" w:styleId="SubtitleChar">
    <w:name w:val="Subtitle Char"/>
    <w:link w:val="Subtitle"/>
    <w:uiPriority w:val="11"/>
    <w:semiHidden/>
    <w:rsid w:val="004906BE"/>
    <w:rPr>
      <w:rFonts w:ascii="Corbel" w:hAnsi="Corbel"/>
      <w:b/>
      <w:sz w:val="32"/>
      <w:szCs w:val="28"/>
      <w:lang w:val="en-US" w:eastAsia="en-US"/>
    </w:rPr>
  </w:style>
  <w:style w:type="paragraph" w:customStyle="1" w:styleId="vertrouwelijk">
    <w:name w:val="vertrouwelijk"/>
    <w:basedOn w:val="Normal"/>
    <w:uiPriority w:val="2"/>
    <w:semiHidden/>
    <w:qFormat/>
    <w:rsid w:val="001D6E99"/>
    <w:pPr>
      <w:jc w:val="right"/>
    </w:pPr>
    <w:rPr>
      <w:b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1E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paragraph" w:customStyle="1" w:styleId="referentie1">
    <w:name w:val="referentie 1"/>
    <w:basedOn w:val="Normal"/>
    <w:uiPriority w:val="2"/>
    <w:semiHidden/>
    <w:qFormat/>
    <w:rsid w:val="001D6E99"/>
    <w:pPr>
      <w:ind w:right="318"/>
      <w:jc w:val="right"/>
    </w:pPr>
    <w:rPr>
      <w:rFonts w:ascii="Verdana" w:hAnsi="Verdana"/>
      <w:b/>
      <w:color w:val="000000"/>
      <w:sz w:val="22"/>
      <w:szCs w:val="22"/>
    </w:rPr>
  </w:style>
  <w:style w:type="paragraph" w:customStyle="1" w:styleId="academiejaar">
    <w:name w:val="academiejaar"/>
    <w:basedOn w:val="Normal"/>
    <w:uiPriority w:val="2"/>
    <w:semiHidden/>
    <w:qFormat/>
    <w:rsid w:val="001D6E99"/>
    <w:pPr>
      <w:pBdr>
        <w:top w:val="single" w:sz="4" w:space="0" w:color="auto"/>
      </w:pBdr>
      <w:jc w:val="right"/>
    </w:pPr>
    <w:rPr>
      <w:rFonts w:cs="Arial"/>
      <w:b/>
      <w:sz w:val="28"/>
      <w:szCs w:val="28"/>
      <w:lang w:val="nl-NL"/>
    </w:rPr>
  </w:style>
  <w:style w:type="paragraph" w:customStyle="1" w:styleId="referentie2">
    <w:name w:val="referentie 2"/>
    <w:basedOn w:val="Normal"/>
    <w:uiPriority w:val="2"/>
    <w:semiHidden/>
    <w:qFormat/>
    <w:rsid w:val="001D6E99"/>
    <w:pPr>
      <w:ind w:right="-101"/>
      <w:jc w:val="right"/>
    </w:pPr>
    <w:rPr>
      <w:b/>
      <w:sz w:val="28"/>
    </w:rPr>
  </w:style>
  <w:style w:type="paragraph" w:customStyle="1" w:styleId="kadertitelblad">
    <w:name w:val="kader titelblad"/>
    <w:basedOn w:val="Normal"/>
    <w:uiPriority w:val="3"/>
    <w:semiHidden/>
    <w:rsid w:val="00DD46F1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paragraph" w:styleId="NoSpacing">
    <w:name w:val="No Spacing"/>
    <w:link w:val="NoSpacingChar"/>
    <w:uiPriority w:val="4"/>
    <w:semiHidden/>
    <w:qFormat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4"/>
    <w:semiHidden/>
    <w:rsid w:val="00E53712"/>
    <w:rPr>
      <w:rFonts w:ascii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3"/>
    <w:rsid w:val="001F5879"/>
    <w:rPr>
      <w:rFonts w:asciiTheme="minorHAnsi" w:eastAsiaTheme="majorEastAsia" w:hAnsiTheme="minorHAnsi" w:cstheme="majorBidi"/>
      <w:b/>
      <w:bCs/>
      <w:kern w:val="32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1F5879"/>
    <w:rPr>
      <w:rFonts w:asciiTheme="minorHAnsi" w:eastAsiaTheme="majorEastAsia" w:hAnsiTheme="minorHAnsi" w:cstheme="majorBidi"/>
      <w:b/>
      <w:bCs/>
      <w:iCs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01068"/>
    <w:rPr>
      <w:color w:val="808080"/>
    </w:rPr>
  </w:style>
  <w:style w:type="character" w:styleId="SubtleEmphasis">
    <w:name w:val="Subtle Emphasis"/>
    <w:basedOn w:val="DefaultParagraphFont"/>
    <w:uiPriority w:val="2"/>
    <w:semiHidden/>
    <w:qFormat/>
    <w:rsid w:val="002750D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3"/>
    <w:rsid w:val="00E53712"/>
    <w:rPr>
      <w:rFonts w:asciiTheme="minorHAnsi" w:eastAsiaTheme="majorEastAsia" w:hAnsiTheme="minorHAnsi" w:cstheme="majorBidi"/>
      <w:lang w:eastAsia="en-US"/>
    </w:rPr>
  </w:style>
  <w:style w:type="character" w:customStyle="1" w:styleId="Style1">
    <w:name w:val="Style1"/>
    <w:basedOn w:val="DefaultParagraphFont"/>
    <w:uiPriority w:val="3"/>
    <w:semiHidden/>
    <w:rsid w:val="00EB312C"/>
    <w:rPr>
      <w:rFonts w:ascii="Corbel" w:hAnsi="Corbel"/>
      <w:b/>
      <w:sz w:val="26"/>
    </w:rPr>
  </w:style>
  <w:style w:type="table" w:styleId="TableGrid">
    <w:name w:val="Table Grid"/>
    <w:basedOn w:val="TableNormal"/>
    <w:uiPriority w:val="59"/>
    <w:rsid w:val="004A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">
    <w:name w:val="Titel"/>
    <w:basedOn w:val="DefaultParagraphFont"/>
    <w:rsid w:val="001F5879"/>
    <w:rPr>
      <w:rFonts w:asciiTheme="minorHAnsi" w:hAnsiTheme="minorHAnsi"/>
      <w:b/>
      <w:sz w:val="56"/>
    </w:rPr>
  </w:style>
  <w:style w:type="character" w:customStyle="1" w:styleId="Ondertitel">
    <w:name w:val="Ondertitel"/>
    <w:basedOn w:val="DefaultParagraphFont"/>
    <w:uiPriority w:val="1"/>
    <w:rsid w:val="001F5879"/>
    <w:rPr>
      <w:rFonts w:asciiTheme="majorHAnsi" w:hAnsiTheme="majorHAnsi"/>
      <w:i/>
      <w:sz w:val="44"/>
    </w:rPr>
  </w:style>
  <w:style w:type="character" w:customStyle="1" w:styleId="Style4">
    <w:name w:val="Style4"/>
    <w:basedOn w:val="DefaultParagraphFont"/>
    <w:uiPriority w:val="2"/>
    <w:semiHidden/>
    <w:rsid w:val="002B3BCA"/>
    <w:rPr>
      <w:rFonts w:ascii="Corbel" w:hAnsi="Corbel"/>
      <w:sz w:val="26"/>
    </w:rPr>
  </w:style>
  <w:style w:type="paragraph" w:customStyle="1" w:styleId="ondertitel0">
    <w:name w:val="ondertitel"/>
    <w:basedOn w:val="kadertitelblad"/>
    <w:semiHidden/>
    <w:qFormat/>
    <w:rsid w:val="001F5879"/>
    <w:pPr>
      <w:framePr w:hSpace="141" w:wrap="around" w:vAnchor="text" w:hAnchor="text" w:x="-459" w:y="5388"/>
    </w:pPr>
  </w:style>
  <w:style w:type="paragraph" w:styleId="ListParagraph">
    <w:name w:val="List Paragraph"/>
    <w:basedOn w:val="Normal"/>
    <w:uiPriority w:val="34"/>
    <w:qFormat/>
    <w:rsid w:val="00E53712"/>
    <w:pPr>
      <w:numPr>
        <w:numId w:val="13"/>
      </w:numPr>
      <w:contextualSpacing/>
    </w:pPr>
  </w:style>
  <w:style w:type="paragraph" w:styleId="ListBullet">
    <w:name w:val="List Bullet"/>
    <w:basedOn w:val="ListParagraph"/>
    <w:uiPriority w:val="99"/>
    <w:unhideWhenUsed/>
    <w:qFormat/>
    <w:rsid w:val="00E53712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461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SBE~1.RAU\AppData\Local\Temp\Titelblad%20-%20Schriftelijke%20werkstukken%20Bedrijfs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9E59B7A4FC4810A78A6191A87C2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FE0C73-11A5-4FA4-B157-41DE5B0FDBF3}"/>
      </w:docPartPr>
      <w:docPartBody>
        <w:p w:rsidR="007868B4" w:rsidRDefault="00746198" w:rsidP="00746198">
          <w:pPr>
            <w:pStyle w:val="019E59B7A4FC4810A78A6191A87C2DE76"/>
            <w:framePr w:wrap="around"/>
          </w:pPr>
          <w:r w:rsidRPr="004F4640">
            <w:rPr>
              <w:rStyle w:val="PlaceholderText"/>
            </w:rPr>
            <w:t>Opleiding?</w:t>
          </w:r>
        </w:p>
      </w:docPartBody>
    </w:docPart>
    <w:docPart>
      <w:docPartPr>
        <w:name w:val="6AAB3F45A9B84E48AB310951D31D75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1C016-88CF-41B0-8A80-C64BD264F12F}"/>
      </w:docPartPr>
      <w:docPartBody>
        <w:p w:rsidR="007868B4" w:rsidRDefault="00746198" w:rsidP="00746198">
          <w:pPr>
            <w:pStyle w:val="6AAB3F45A9B84E48AB310951D31D75856"/>
            <w:framePr w:wrap="around"/>
          </w:pPr>
          <w:r w:rsidRPr="004F4640">
            <w:rPr>
              <w:rStyle w:val="PlaceholderText"/>
              <w:vanish/>
            </w:rPr>
            <w:t>Afst</w:t>
          </w:r>
          <w:r>
            <w:rPr>
              <w:rStyle w:val="PlaceholderText"/>
              <w:vanish/>
            </w:rPr>
            <w:t>ud</w:t>
          </w:r>
          <w:r w:rsidRPr="004F4640">
            <w:rPr>
              <w:rStyle w:val="PlaceholderText"/>
              <w:vanish/>
            </w:rPr>
            <w:t>eerrichting</w:t>
          </w:r>
          <w:r>
            <w:rPr>
              <w:rStyle w:val="PlaceholderText"/>
              <w:vanish/>
            </w:rPr>
            <w:t>?</w:t>
          </w:r>
        </w:p>
      </w:docPartBody>
    </w:docPart>
    <w:docPart>
      <w:docPartPr>
        <w:name w:val="689791CEDB074574898B52D2D5DD7B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BBC7C5-0189-4A0F-948C-980CEBB24A18}"/>
      </w:docPartPr>
      <w:docPartBody>
        <w:p w:rsidR="007868B4" w:rsidRDefault="000C7AC3">
          <w:pPr>
            <w:pStyle w:val="689791CEDB074574898B52D2D5DD7BA5"/>
          </w:pPr>
          <w:r w:rsidRPr="00396AE3">
            <w:rPr>
              <w:rStyle w:val="PlaceholderText"/>
            </w:rPr>
            <w:t>Click here to enter text.</w:t>
          </w:r>
        </w:p>
      </w:docPartBody>
    </w:docPart>
    <w:docPart>
      <w:docPartPr>
        <w:name w:val="FB7684C6FADB4F54A0AB67C13A6AE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9969D-DCCB-4BAA-AD3F-0237FBA6B717}"/>
      </w:docPartPr>
      <w:docPartBody>
        <w:p w:rsidR="00746198" w:rsidRDefault="00746198" w:rsidP="00746198">
          <w:pPr>
            <w:pStyle w:val="FB7684C6FADB4F54A0AB67C13A6AE99A4"/>
            <w:framePr w:wrap="around"/>
          </w:pPr>
          <w:r>
            <w:rPr>
              <w:rStyle w:val="PlaceholderText"/>
            </w:rPr>
            <w:t>Bachelor/Graduaat?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C3"/>
    <w:rsid w:val="000C7AC3"/>
    <w:rsid w:val="00746198"/>
    <w:rsid w:val="007868B4"/>
    <w:rsid w:val="00B0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198"/>
    <w:rPr>
      <w:color w:val="808080"/>
    </w:rPr>
  </w:style>
  <w:style w:type="paragraph" w:customStyle="1" w:styleId="689791CEDB074574898B52D2D5DD7BA5">
    <w:name w:val="689791CEDB074574898B52D2D5DD7BA5"/>
  </w:style>
  <w:style w:type="paragraph" w:customStyle="1" w:styleId="C2F9C61988874C0A881109D8981B32556">
    <w:name w:val="C2F9C61988874C0A881109D8981B3255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FB7684C6FADB4F54A0AB67C13A6AE99A4">
    <w:name w:val="FB7684C6FADB4F54A0AB67C13A6AE99A4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019E59B7A4FC4810A78A6191A87C2DE76">
    <w:name w:val="019E59B7A4FC4810A78A6191A87C2DE7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6AAB3F45A9B84E48AB310951D31D75856">
    <w:name w:val="6AAB3F45A9B84E48AB310951D31D7585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113E71579914A978F9EA6B84DC929" ma:contentTypeVersion="4" ma:contentTypeDescription="Een nieuw document maken." ma:contentTypeScope="" ma:versionID="5d46e19a9140e89796fd587ffa432074">
  <xsd:schema xmlns:xsd="http://www.w3.org/2001/XMLSchema" xmlns:xs="http://www.w3.org/2001/XMLSchema" xmlns:p="http://schemas.microsoft.com/office/2006/metadata/properties" xmlns:ns2="81da5557-8aff-4041-a30b-4188debd6000" xmlns:ns3="60cd9d28-52e3-4393-8dca-71f9f5188a66" targetNamespace="http://schemas.microsoft.com/office/2006/metadata/properties" ma:root="true" ma:fieldsID="8befaf5ef5f2f4e94499bd7337038a8e" ns2:_="" ns3:_="">
    <xsd:import namespace="81da5557-8aff-4041-a30b-4188debd6000"/>
    <xsd:import namespace="60cd9d28-52e3-4393-8dca-71f9f5188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557-8aff-4041-a30b-4188debd6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d9d28-52e3-4393-8dca-71f9f5188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3FC07-05B1-48FF-8071-FEFCAD363F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5D0034-8F8A-45A8-807B-01EF528F3E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EAA70-9020-4E69-B1AE-86313D921A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92D71A-0236-4C2C-8A42-5241E27F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5557-8aff-4041-a30b-4188debd6000"/>
    <ds:schemaRef ds:uri="60cd9d28-52e3-4393-8dca-71f9f5188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Titelblad - Schriftelijke werkstukken Bedrijfskunde</Template>
  <TotalTime>0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Ehsal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Liesbet Raus</dc:creator>
  <cp:lastModifiedBy>William Wong</cp:lastModifiedBy>
  <cp:revision>2</cp:revision>
  <cp:lastPrinted>2011-10-05T09:56:00Z</cp:lastPrinted>
  <dcterms:created xsi:type="dcterms:W3CDTF">2021-10-10T03:06:00Z</dcterms:created>
  <dcterms:modified xsi:type="dcterms:W3CDTF">2021-10-10T03:06:00Z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0x01010008D113E71579914A978F9EA6B84DC929</vt:lpwstr>
  </property>
</Properties>
</file>